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DE544" w14:textId="0E75F548" w:rsidR="004710D8" w:rsidRDefault="00D1582A">
      <w:pPr>
        <w:pStyle w:val="NoSpacing"/>
      </w:pPr>
      <w:r>
        <w:t xml:space="preserve">Hunter </w:t>
      </w:r>
      <w:r w:rsidR="00546612">
        <w:t>T</w:t>
      </w:r>
    </w:p>
    <w:p w14:paraId="69611D7E" w14:textId="77777777" w:rsidR="004710D8" w:rsidRDefault="00D1582A">
      <w:pPr>
        <w:pStyle w:val="NoSpacing"/>
      </w:pPr>
      <w:r>
        <w:t>CS</w:t>
      </w:r>
      <w:r w:rsidR="008379B4">
        <w:t>CD 210</w:t>
      </w:r>
    </w:p>
    <w:p w14:paraId="4DB56907" w14:textId="77777777" w:rsidR="004710D8" w:rsidRDefault="008379B4">
      <w:pPr>
        <w:pStyle w:val="NoSpacing"/>
      </w:pPr>
      <w:r>
        <w:t>December 7, 2020</w:t>
      </w:r>
    </w:p>
    <w:p w14:paraId="438B0DDB" w14:textId="77777777" w:rsidR="004710D8" w:rsidRDefault="008379B4">
      <w:pPr>
        <w:pStyle w:val="Title"/>
      </w:pPr>
      <w:r>
        <w:t>Currency Converter</w:t>
      </w:r>
    </w:p>
    <w:p w14:paraId="489F5C01" w14:textId="77777777" w:rsidR="004710D8" w:rsidRPr="009621F7" w:rsidRDefault="009621F7" w:rsidP="009621F7">
      <w:pPr>
        <w:ind w:firstLine="0"/>
        <w:rPr>
          <w:b/>
          <w:bCs/>
        </w:rPr>
      </w:pPr>
      <w:r w:rsidRPr="009621F7">
        <w:rPr>
          <w:b/>
          <w:bCs/>
        </w:rPr>
        <w:t>Problem &amp; it’s interest to you:</w:t>
      </w:r>
    </w:p>
    <w:p w14:paraId="24997D37" w14:textId="77777777" w:rsidR="008379B4" w:rsidRDefault="008379B4" w:rsidP="009621F7">
      <w:pPr>
        <w:ind w:firstLine="0"/>
      </w:pPr>
      <w:r>
        <w:t>It’s honestly not a problem that really interests me, but non the less, I created a program that makes it easy convert one form of currency, to another. The cool thing about it, is that the conversion rates are not hard coded. The program grabs the conversion rates from an API, then performs the necessary step to convert the base currency to another currency of the user’s choice.</w:t>
      </w:r>
    </w:p>
    <w:p w14:paraId="2F655B35" w14:textId="77777777" w:rsidR="009621F7" w:rsidRPr="009621F7" w:rsidRDefault="009621F7" w:rsidP="009621F7">
      <w:pPr>
        <w:ind w:firstLine="0"/>
        <w:rPr>
          <w:b/>
          <w:bCs/>
        </w:rPr>
      </w:pPr>
      <w:r w:rsidRPr="009621F7">
        <w:rPr>
          <w:b/>
          <w:bCs/>
        </w:rPr>
        <w:t>How I approached design and implementation:</w:t>
      </w:r>
    </w:p>
    <w:p w14:paraId="5E68CAE2" w14:textId="77777777" w:rsidR="009621F7" w:rsidRDefault="009621F7" w:rsidP="009621F7">
      <w:pPr>
        <w:ind w:firstLine="0"/>
      </w:pPr>
      <w:r>
        <w:t xml:space="preserve">Before doing anything, I created a mental image of how I might want the program to </w:t>
      </w:r>
      <w:r w:rsidR="008379B4">
        <w:t>work</w:t>
      </w:r>
      <w:r>
        <w:t xml:space="preserve">. After this, I decided to create a prototype-model in python due to its ease of use and fast development capabilities. After creating a working version in python, I took the concepts applied to the prototype, </w:t>
      </w:r>
      <w:r w:rsidR="008379B4">
        <w:t xml:space="preserve">and used them in the </w:t>
      </w:r>
      <w:r>
        <w:t xml:space="preserve">java version. </w:t>
      </w:r>
    </w:p>
    <w:p w14:paraId="753C16A4" w14:textId="77777777" w:rsidR="00D1582A" w:rsidRDefault="00D1582A" w:rsidP="009621F7">
      <w:pPr>
        <w:ind w:firstLine="0"/>
      </w:pPr>
      <w:r>
        <w:rPr>
          <w:b/>
          <w:bCs/>
        </w:rPr>
        <w:t>Which Java techniques and constructs did I use:</w:t>
      </w:r>
    </w:p>
    <w:p w14:paraId="1D3D89EA" w14:textId="77777777" w:rsidR="00D1582A" w:rsidRDefault="00D1582A" w:rsidP="009621F7">
      <w:pPr>
        <w:ind w:firstLine="0"/>
      </w:pPr>
      <w:r>
        <w:t>I used:</w:t>
      </w:r>
    </w:p>
    <w:p w14:paraId="5CE0A50E" w14:textId="77777777" w:rsidR="00D1582A" w:rsidRDefault="00D1582A" w:rsidP="00D1582A">
      <w:pPr>
        <w:pStyle w:val="ListParagraph"/>
        <w:numPr>
          <w:ilvl w:val="0"/>
          <w:numId w:val="14"/>
        </w:numPr>
      </w:pPr>
      <w:r>
        <w:t>Methods</w:t>
      </w:r>
    </w:p>
    <w:p w14:paraId="3128FC21" w14:textId="77777777" w:rsidR="00D1582A" w:rsidRDefault="00D1582A" w:rsidP="00D1582A">
      <w:pPr>
        <w:pStyle w:val="ListParagraph"/>
        <w:numPr>
          <w:ilvl w:val="0"/>
          <w:numId w:val="14"/>
        </w:numPr>
      </w:pPr>
      <w:r>
        <w:t>For and while loops</w:t>
      </w:r>
    </w:p>
    <w:p w14:paraId="0C5D4300" w14:textId="77777777" w:rsidR="00D1582A" w:rsidRDefault="00D1582A" w:rsidP="00D1582A">
      <w:pPr>
        <w:pStyle w:val="ListParagraph"/>
        <w:numPr>
          <w:ilvl w:val="0"/>
          <w:numId w:val="14"/>
        </w:numPr>
      </w:pPr>
      <w:r>
        <w:t>If and else if and else statements</w:t>
      </w:r>
    </w:p>
    <w:p w14:paraId="70E015A3" w14:textId="77777777" w:rsidR="00D1582A" w:rsidRDefault="00D1582A" w:rsidP="00D1582A">
      <w:pPr>
        <w:pStyle w:val="ListParagraph"/>
        <w:numPr>
          <w:ilvl w:val="0"/>
          <w:numId w:val="14"/>
        </w:numPr>
      </w:pPr>
      <w:r>
        <w:t>Imports</w:t>
      </w:r>
    </w:p>
    <w:p w14:paraId="5FAB08B9" w14:textId="77777777" w:rsidR="00D1582A" w:rsidRDefault="00D1582A" w:rsidP="00D1582A">
      <w:pPr>
        <w:pStyle w:val="ListParagraph"/>
        <w:numPr>
          <w:ilvl w:val="0"/>
          <w:numId w:val="14"/>
        </w:numPr>
      </w:pPr>
      <w:r>
        <w:t>Error handling (try and catch)</w:t>
      </w:r>
    </w:p>
    <w:p w14:paraId="3F7A7A72" w14:textId="77777777" w:rsidR="00D1582A" w:rsidRDefault="00D1582A" w:rsidP="00D1582A">
      <w:pPr>
        <w:pStyle w:val="ListParagraph"/>
        <w:numPr>
          <w:ilvl w:val="0"/>
          <w:numId w:val="14"/>
        </w:numPr>
      </w:pPr>
      <w:r>
        <w:t>User input</w:t>
      </w:r>
    </w:p>
    <w:p w14:paraId="58B84E11" w14:textId="77777777" w:rsidR="008379B4" w:rsidRDefault="008379B4" w:rsidP="00D1582A">
      <w:pPr>
        <w:pStyle w:val="ListParagraph"/>
        <w:numPr>
          <w:ilvl w:val="0"/>
          <w:numId w:val="14"/>
        </w:numPr>
      </w:pPr>
      <w:r>
        <w:t xml:space="preserve">Using lib </w:t>
      </w:r>
      <w:proofErr w:type="spellStart"/>
      <w:r>
        <w:t>dir</w:t>
      </w:r>
      <w:proofErr w:type="spellEnd"/>
      <w:r>
        <w:t xml:space="preserve"> and .</w:t>
      </w:r>
      <w:proofErr w:type="spellStart"/>
      <w:r>
        <w:t>jav</w:t>
      </w:r>
      <w:proofErr w:type="spellEnd"/>
      <w:r>
        <w:t xml:space="preserve"> files </w:t>
      </w:r>
    </w:p>
    <w:p w14:paraId="3197B62C" w14:textId="77777777" w:rsidR="008379B4" w:rsidRDefault="008379B4" w:rsidP="00D1582A">
      <w:pPr>
        <w:pStyle w:val="ListParagraph"/>
        <w:numPr>
          <w:ilvl w:val="0"/>
          <w:numId w:val="14"/>
        </w:numPr>
      </w:pPr>
      <w:r>
        <w:lastRenderedPageBreak/>
        <w:t xml:space="preserve">Etc. </w:t>
      </w:r>
    </w:p>
    <w:p w14:paraId="24348137" w14:textId="77777777" w:rsidR="00D1582A" w:rsidRDefault="00D1582A" w:rsidP="00D1582A">
      <w:pPr>
        <w:ind w:firstLine="0"/>
        <w:rPr>
          <w:b/>
          <w:bCs/>
        </w:rPr>
      </w:pPr>
      <w:r>
        <w:rPr>
          <w:b/>
          <w:bCs/>
        </w:rPr>
        <w:t>Brief summary of what I think I learned through this project:</w:t>
      </w:r>
    </w:p>
    <w:p w14:paraId="0D4DDC8C" w14:textId="77777777" w:rsidR="00D1582A" w:rsidRPr="00D1582A" w:rsidRDefault="00D1582A" w:rsidP="00D1582A">
      <w:pPr>
        <w:ind w:firstLine="0"/>
      </w:pPr>
      <w:r>
        <w:t xml:space="preserve">I think the most significant thing that I learned from this project, is how to interact with APIs using both Java and Python. </w:t>
      </w:r>
      <w:r w:rsidR="008379B4">
        <w:t>In addition, I learned out to use the lib directory and .</w:t>
      </w:r>
      <w:proofErr w:type="spellStart"/>
      <w:r w:rsidR="008379B4">
        <w:t>jav</w:t>
      </w:r>
      <w:proofErr w:type="spellEnd"/>
      <w:r w:rsidR="008379B4">
        <w:t xml:space="preserve"> files, to expand what I can import into my project. </w:t>
      </w:r>
    </w:p>
    <w:sectPr w:rsidR="00D1582A" w:rsidRPr="00D1582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BCD5C" w14:textId="77777777" w:rsidR="005C21A5" w:rsidRDefault="005C21A5">
      <w:pPr>
        <w:spacing w:line="240" w:lineRule="auto"/>
      </w:pPr>
      <w:r>
        <w:separator/>
      </w:r>
    </w:p>
  </w:endnote>
  <w:endnote w:type="continuationSeparator" w:id="0">
    <w:p w14:paraId="3C6B400D" w14:textId="77777777" w:rsidR="005C21A5" w:rsidRDefault="005C21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408D0" w14:textId="77777777" w:rsidR="005C21A5" w:rsidRDefault="005C21A5">
      <w:pPr>
        <w:spacing w:line="240" w:lineRule="auto"/>
      </w:pPr>
      <w:r>
        <w:separator/>
      </w:r>
    </w:p>
  </w:footnote>
  <w:footnote w:type="continuationSeparator" w:id="0">
    <w:p w14:paraId="38F830EA" w14:textId="77777777" w:rsidR="005C21A5" w:rsidRDefault="005C21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316D78"/>
    <w:multiLevelType w:val="hybridMultilevel"/>
    <w:tmpl w:val="E544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F7"/>
    <w:rsid w:val="003B2792"/>
    <w:rsid w:val="004710D8"/>
    <w:rsid w:val="00546612"/>
    <w:rsid w:val="005C21A5"/>
    <w:rsid w:val="008379B4"/>
    <w:rsid w:val="009621F7"/>
    <w:rsid w:val="00D15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45571"/>
  <w15:chartTrackingRefBased/>
  <w15:docId w15:val="{349C9DCF-E25B-F04F-9436-78EADF8F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D15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unter/Library/Containers/com.microsoft.Word/Data/Library/Application%20Support/Microsoft/Office/16.0/DTS/Search/%7b938D0E81-EA31-ED48-B03E-132EAD8A91DB%7dtf1000209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21</TotalTime>
  <Pages>2</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Thompson, Hunter</cp:lastModifiedBy>
  <cp:revision>2</cp:revision>
  <dcterms:created xsi:type="dcterms:W3CDTF">2020-12-08T02:47:00Z</dcterms:created>
  <dcterms:modified xsi:type="dcterms:W3CDTF">2020-12-08T04:56:00Z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